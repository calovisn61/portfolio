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2C" w:rsidRPr="0041702C" w:rsidRDefault="0041702C" w:rsidP="008D0A6C">
      <w:pPr>
        <w:spacing w:after="0"/>
        <w:rPr>
          <w:b/>
          <w:sz w:val="48"/>
          <w:szCs w:val="48"/>
        </w:rPr>
      </w:pPr>
      <w:r w:rsidRPr="0041702C">
        <w:rPr>
          <w:b/>
          <w:sz w:val="48"/>
          <w:szCs w:val="48"/>
        </w:rPr>
        <w:t xml:space="preserve">NOAH </w:t>
      </w:r>
      <w:r w:rsidRPr="0041702C">
        <w:rPr>
          <w:b/>
          <w:color w:val="C00000"/>
          <w:sz w:val="48"/>
          <w:szCs w:val="48"/>
        </w:rPr>
        <w:t>CALOVIS</w:t>
      </w:r>
    </w:p>
    <w:p w:rsidR="00075CB8" w:rsidRDefault="002464ED" w:rsidP="008D0A6C">
      <w:pPr>
        <w:spacing w:after="0"/>
        <w:rPr>
          <w:sz w:val="20"/>
          <w:szCs w:val="20"/>
          <w:bdr w:val="single" w:sz="48" w:space="0" w:color="auto"/>
          <w:shd w:val="clear" w:color="auto" w:fill="000000" w:themeFill="text1"/>
        </w:rPr>
      </w:pPr>
      <w:r>
        <w:rPr>
          <w:sz w:val="20"/>
          <w:szCs w:val="20"/>
          <w:bdr w:val="single" w:sz="48" w:space="0" w:color="auto"/>
          <w:shd w:val="clear" w:color="auto" w:fill="000000" w:themeFill="text1"/>
        </w:rPr>
        <w:t>365 Tater Hill R</w:t>
      </w:r>
      <w:r w:rsidR="0041702C" w:rsidRPr="00075CB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d, East Haddam, CT 06423 | (860)884-1337 | </w:t>
      </w:r>
      <w:hyperlink r:id="rId8" w:history="1">
        <w:r w:rsidR="0041702C" w:rsidRPr="00075CB8">
          <w:rPr>
            <w:rStyle w:val="Hyperlink"/>
            <w:color w:val="auto"/>
            <w:sz w:val="20"/>
            <w:szCs w:val="20"/>
            <w:bdr w:val="single" w:sz="48" w:space="0" w:color="auto"/>
            <w:shd w:val="clear" w:color="auto" w:fill="000000" w:themeFill="text1"/>
          </w:rPr>
          <w:t>noah.calovis@cthss.org</w:t>
        </w:r>
      </w:hyperlink>
      <w:r w:rsidR="00075CB8" w:rsidRPr="00075CB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 </w:t>
      </w:r>
    </w:p>
    <w:p w:rsidR="00ED0992" w:rsidRPr="002C744F" w:rsidRDefault="00ED0992" w:rsidP="002C744F">
      <w:pPr>
        <w:pBdr>
          <w:bottom w:val="single" w:sz="8" w:space="0" w:color="C00000"/>
        </w:pBdr>
        <w:spacing w:after="120"/>
        <w:rPr>
          <w:rFonts w:ascii="Kozuka Gothic Pr6N EL" w:eastAsia="Kozuka Gothic Pr6N EL" w:hAnsi="Kozuka Gothic Pr6N EL"/>
        </w:rPr>
      </w:pPr>
      <w:r>
        <w:rPr>
          <w:rFonts w:ascii="Kozuka Gothic Pr6N EL" w:eastAsia="Kozuka Gothic Pr6N EL" w:hAnsi="Kozuka Gothic Pr6N EL"/>
        </w:rPr>
        <w:t>Career Plan</w:t>
      </w:r>
    </w:p>
    <w:p w:rsidR="00ED0992" w:rsidRPr="00A13C86" w:rsidRDefault="00ED0992" w:rsidP="00B02AA6">
      <w:pPr>
        <w:tabs>
          <w:tab w:val="left" w:pos="2205"/>
        </w:tabs>
        <w:spacing w:after="40"/>
        <w:rPr>
          <w:sz w:val="18"/>
          <w:szCs w:val="18"/>
        </w:rPr>
      </w:pPr>
      <w:r>
        <w:rPr>
          <w:sz w:val="18"/>
          <w:szCs w:val="18"/>
        </w:rPr>
        <w:t>After Graduation I plan to move to my family farm in Montana and attend college in billings. During the summers I want to work as a park ranger in Yellowstone National Park. After I get out of college I want to try and find a job as a programmer working on websites for companies or maybe even work for myself.</w:t>
      </w:r>
      <w:bookmarkStart w:id="0" w:name="_GoBack"/>
      <w:bookmarkEnd w:id="0"/>
    </w:p>
    <w:sectPr w:rsidR="00ED0992" w:rsidRPr="00A13C86" w:rsidSect="00075C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CD2" w:rsidRDefault="001B4CD2" w:rsidP="00EC55B4">
      <w:pPr>
        <w:spacing w:after="0" w:line="240" w:lineRule="auto"/>
      </w:pPr>
      <w:r>
        <w:separator/>
      </w:r>
    </w:p>
  </w:endnote>
  <w:endnote w:type="continuationSeparator" w:id="0">
    <w:p w:rsidR="001B4CD2" w:rsidRDefault="001B4CD2" w:rsidP="00EC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zuka Gothic Pr6N E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CD2" w:rsidRDefault="001B4CD2" w:rsidP="00EC55B4">
      <w:pPr>
        <w:spacing w:after="0" w:line="240" w:lineRule="auto"/>
      </w:pPr>
      <w:r>
        <w:separator/>
      </w:r>
    </w:p>
  </w:footnote>
  <w:footnote w:type="continuationSeparator" w:id="0">
    <w:p w:rsidR="001B4CD2" w:rsidRDefault="001B4CD2" w:rsidP="00EC5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DC3"/>
    <w:multiLevelType w:val="hybridMultilevel"/>
    <w:tmpl w:val="64DA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7E85"/>
    <w:multiLevelType w:val="hybridMultilevel"/>
    <w:tmpl w:val="1E82E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794A"/>
    <w:multiLevelType w:val="hybridMultilevel"/>
    <w:tmpl w:val="AB04232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CD7549"/>
    <w:multiLevelType w:val="multilevel"/>
    <w:tmpl w:val="6DF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A25DE"/>
    <w:multiLevelType w:val="hybridMultilevel"/>
    <w:tmpl w:val="D7D6D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C7CBA"/>
    <w:multiLevelType w:val="hybridMultilevel"/>
    <w:tmpl w:val="9548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465C7"/>
    <w:multiLevelType w:val="hybridMultilevel"/>
    <w:tmpl w:val="A2AE8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63A87"/>
    <w:multiLevelType w:val="hybridMultilevel"/>
    <w:tmpl w:val="05169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92"/>
    <w:rsid w:val="00024250"/>
    <w:rsid w:val="00045826"/>
    <w:rsid w:val="00075CB8"/>
    <w:rsid w:val="001B4CD2"/>
    <w:rsid w:val="002464ED"/>
    <w:rsid w:val="0029593D"/>
    <w:rsid w:val="002C744F"/>
    <w:rsid w:val="00374F12"/>
    <w:rsid w:val="0041702C"/>
    <w:rsid w:val="00596E6C"/>
    <w:rsid w:val="006F18A0"/>
    <w:rsid w:val="008D0A6C"/>
    <w:rsid w:val="009A20B7"/>
    <w:rsid w:val="00A13C86"/>
    <w:rsid w:val="00AD5E14"/>
    <w:rsid w:val="00B02AA6"/>
    <w:rsid w:val="00B57017"/>
    <w:rsid w:val="00BD15A1"/>
    <w:rsid w:val="00C366C0"/>
    <w:rsid w:val="00CE6484"/>
    <w:rsid w:val="00CF48FC"/>
    <w:rsid w:val="00E8434A"/>
    <w:rsid w:val="00EC55B4"/>
    <w:rsid w:val="00ED0992"/>
    <w:rsid w:val="00F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17AB"/>
  <w15:chartTrackingRefBased/>
  <w15:docId w15:val="{07D38E06-DA36-4460-B7B2-7596505A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02C"/>
    <w:rPr>
      <w:color w:val="0563C1" w:themeColor="hyperlink"/>
      <w:u w:val="single"/>
    </w:rPr>
  </w:style>
  <w:style w:type="paragraph" w:customStyle="1" w:styleId="Style1">
    <w:name w:val="Style1"/>
    <w:basedOn w:val="Normal"/>
    <w:qFormat/>
    <w:rsid w:val="0041702C"/>
  </w:style>
  <w:style w:type="paragraph" w:styleId="ListParagraph">
    <w:name w:val="List Paragraph"/>
    <w:basedOn w:val="Normal"/>
    <w:uiPriority w:val="34"/>
    <w:qFormat/>
    <w:rsid w:val="00075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B4"/>
  </w:style>
  <w:style w:type="paragraph" w:styleId="Footer">
    <w:name w:val="footer"/>
    <w:basedOn w:val="Normal"/>
    <w:link w:val="FooterChar"/>
    <w:uiPriority w:val="99"/>
    <w:unhideWhenUsed/>
    <w:rsid w:val="00EC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4"/>
  </w:style>
  <w:style w:type="paragraph" w:styleId="BalloonText">
    <w:name w:val="Balloon Text"/>
    <w:basedOn w:val="Normal"/>
    <w:link w:val="BalloonTextChar"/>
    <w:uiPriority w:val="99"/>
    <w:semiHidden/>
    <w:unhideWhenUsed/>
    <w:rsid w:val="00B02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.calovis@cths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ovisN\Documents\Custom%20Office%20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61C92-B16B-40BB-AF2D-868BF5CD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M. Calovis</dc:creator>
  <cp:keywords/>
  <dc:description/>
  <cp:lastModifiedBy>Noah M. Calovis</cp:lastModifiedBy>
  <cp:revision>1</cp:revision>
  <cp:lastPrinted>2018-09-13T12:43:00Z</cp:lastPrinted>
  <dcterms:created xsi:type="dcterms:W3CDTF">2019-04-05T13:22:00Z</dcterms:created>
  <dcterms:modified xsi:type="dcterms:W3CDTF">2019-04-05T13:27:00Z</dcterms:modified>
</cp:coreProperties>
</file>